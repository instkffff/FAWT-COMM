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</w:pPr>
      <w:r>
        <w:t>一、文件</w:t>
      </w:r>
    </w:p>
    <w:p>
      <w:pPr>
        <w:spacing w:line="240" w:lineRule="auto"/>
      </w:pPr>
      <w:r>
        <w:t>（1）、【</w:t>
      </w:r>
      <w:r>
        <w:rPr>
          <w:rFonts w:hint="eastAsia"/>
        </w:rPr>
        <w:t>Dist</w:t>
      </w:r>
      <w:r>
        <w:t>】文件夹--------</w:t>
      </w:r>
      <w:r>
        <w:rPr>
          <w:rFonts w:hint="eastAsia"/>
        </w:rPr>
        <w:t>支持</w:t>
      </w:r>
      <w:r>
        <w:t>Python</w:t>
      </w:r>
      <w:r>
        <w:rPr>
          <w:rFonts w:hint="eastAsia"/>
        </w:rPr>
        <w:t>3的通用版本软件包</w:t>
      </w:r>
    </w:p>
    <w:p>
      <w:pPr>
        <w:spacing w:line="240" w:lineRule="auto"/>
      </w:pPr>
      <w:r>
        <w:t>（</w:t>
      </w:r>
      <w:r>
        <w:rPr>
          <w:rFonts w:hint="eastAsia"/>
        </w:rPr>
        <w:t>2</w:t>
      </w:r>
      <w:r>
        <w:t>）、【Script】文件夹--------可执行脚本（SDK数据接收验证；客户端接收程序，修改</w:t>
      </w:r>
      <w:r>
        <w:rPr>
          <w:rFonts w:hint="eastAsia"/>
        </w:rPr>
        <w:t>连接服务器</w:t>
      </w:r>
      <w:r>
        <w:t>IP</w:t>
      </w:r>
      <w:r>
        <w:rPr>
          <w:rFonts w:hint="eastAsia"/>
        </w:rPr>
        <w:t>，例如10.1.1.198</w:t>
      </w:r>
      <w:r>
        <w:t>），双击运行。</w:t>
      </w:r>
    </w:p>
    <w:p>
      <w:pPr>
        <w:spacing w:line="240" w:lineRule="auto"/>
        <w:rPr>
          <w:rFonts w:ascii="宋体" w:hAnsi="宋体" w:eastAsia="宋体" w:cs="宋体"/>
          <w:sz w:val="24"/>
        </w:rPr>
      </w:pPr>
      <w:r>
        <w:t>（</w:t>
      </w:r>
      <w:r>
        <w:rPr>
          <w:rFonts w:hint="eastAsia"/>
        </w:rPr>
        <w:t>3</w:t>
      </w:r>
      <w:r>
        <w:t>）、vcredist_x64.ex</w:t>
      </w:r>
      <w:r>
        <w:rPr>
          <w:rFonts w:hint="eastAsia"/>
        </w:rPr>
        <w:t>e</w:t>
      </w:r>
      <w:r>
        <w:t>--------</w:t>
      </w:r>
      <w:r>
        <w:rPr>
          <w:rFonts w:hint="eastAsia"/>
        </w:rPr>
        <w:t>VS2019运行库，若运行报错丢失</w:t>
      </w:r>
      <w:r>
        <w:rPr>
          <w:rFonts w:ascii="宋体" w:hAnsi="宋体" w:eastAsia="宋体" w:cs="宋体"/>
          <w:sz w:val="24"/>
        </w:rPr>
        <w:t>msvcr1</w:t>
      </w:r>
      <w:r>
        <w:rPr>
          <w:rFonts w:hint="eastAsia" w:ascii="宋体" w:hAnsi="宋体" w:eastAsia="宋体" w:cs="宋体"/>
          <w:sz w:val="24"/>
        </w:rPr>
        <w:t>4</w:t>
      </w:r>
      <w:r>
        <w:rPr>
          <w:rFonts w:ascii="宋体" w:hAnsi="宋体" w:eastAsia="宋体" w:cs="宋体"/>
          <w:sz w:val="24"/>
        </w:rPr>
        <w:t>0.dll</w:t>
      </w:r>
      <w:r>
        <w:rPr>
          <w:rFonts w:hint="eastAsia" w:ascii="宋体" w:hAnsi="宋体" w:eastAsia="宋体" w:cs="宋体"/>
          <w:sz w:val="24"/>
        </w:rPr>
        <w:t>，双击安装即可</w:t>
      </w:r>
    </w:p>
    <w:p>
      <w:pPr>
        <w:spacing w:line="24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1"/>
        </w:numPr>
        <w:spacing w:line="240" w:lineRule="auto"/>
      </w:pPr>
      <w:r>
        <w:rPr>
          <w:rFonts w:hint="eastAsia"/>
        </w:rPr>
        <w:t>Python运行环境配置</w:t>
      </w:r>
    </w:p>
    <w:p>
      <w:pPr>
        <w:numPr>
          <w:ilvl w:val="2"/>
          <w:numId w:val="1"/>
        </w:numPr>
        <w:spacing w:line="240" w:lineRule="auto"/>
      </w:pPr>
      <w:r>
        <w:rPr>
          <w:rFonts w:hint="eastAsia"/>
        </w:rPr>
        <w:t>安装Python3 64位，URL： Python (http://python.org/download/)</w:t>
      </w:r>
    </w:p>
    <w:p>
      <w:pPr>
        <w:numPr>
          <w:ilvl w:val="2"/>
          <w:numId w:val="1"/>
        </w:numPr>
        <w:spacing w:line="240" w:lineRule="auto"/>
      </w:pPr>
      <w:r>
        <w:rPr>
          <w:rFonts w:hint="eastAsia"/>
        </w:rPr>
        <w:t>安装测试</w:t>
      </w:r>
      <w:r>
        <w:rPr>
          <w:rFonts w:hint="eastAsia"/>
          <w:lang w:eastAsia="zh-CN"/>
        </w:rPr>
        <w:t>Nokov</w:t>
      </w:r>
      <w:r>
        <w:rPr>
          <w:rFonts w:hint="eastAsia"/>
        </w:rPr>
        <w:t>模块</w:t>
      </w:r>
    </w:p>
    <w:p>
      <w:pPr>
        <w:numPr>
          <w:ilvl w:val="4"/>
          <w:numId w:val="1"/>
        </w:numPr>
        <w:spacing w:line="240" w:lineRule="auto"/>
        <w:ind w:left="420"/>
      </w:pPr>
      <w:r>
        <w:rPr>
          <w:rFonts w:hint="eastAsia"/>
        </w:rPr>
        <w:t>进入Dist目录，根据指导进行如下操作，下面以windows x64位为例， Linux x64 同理</w:t>
      </w:r>
    </w:p>
    <w:p>
      <w:pPr>
        <w:numPr>
          <w:ilvl w:val="6"/>
          <w:numId w:val="1"/>
        </w:numPr>
        <w:spacing w:line="240" w:lineRule="auto"/>
        <w:ind w:left="420"/>
      </w:pPr>
      <w:r>
        <w:rPr>
          <w:rFonts w:hint="eastAsia"/>
        </w:rPr>
        <w:t>安装软件包 pip install nokovpy-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.0.1-py3-none-any.whl</w:t>
      </w:r>
    </w:p>
    <w:p>
      <w:pPr>
        <w:spacing w:line="240" w:lineRule="auto"/>
        <w:ind w:left="420"/>
      </w:pPr>
      <w:r>
        <w:rPr>
          <w:rFonts w:hint="eastAsia"/>
        </w:rPr>
        <w:t xml:space="preserve">2）测试模块，进入Script目录 </w:t>
      </w:r>
    </w:p>
    <w:p>
      <w:pPr>
        <w:numPr>
          <w:ilvl w:val="0"/>
          <w:numId w:val="2"/>
        </w:numPr>
        <w:spacing w:line="240" w:lineRule="auto"/>
        <w:ind w:left="840"/>
      </w:pPr>
      <w:r>
        <w:rPr>
          <w:rFonts w:hint="eastAsia"/>
        </w:rPr>
        <w:t xml:space="preserve">运行  python </w:t>
      </w:r>
      <w:r>
        <w:rPr>
          <w:rFonts w:hint="eastAsia"/>
          <w:lang w:eastAsia="zh-CN"/>
        </w:rPr>
        <w:t>Nokov</w:t>
      </w:r>
      <w:r>
        <w:rPr>
          <w:rFonts w:hint="eastAsia"/>
        </w:rPr>
        <w:t>_SDK_Client.py , 根据需要修改待连接的XINGYING的IP地址，例如</w:t>
      </w:r>
    </w:p>
    <w:p>
      <w:pPr>
        <w:spacing w:line="240" w:lineRule="auto"/>
        <w:ind w:left="420" w:firstLine="420"/>
      </w:pPr>
      <w:r>
        <w:rPr>
          <w:rFonts w:hint="eastAsia"/>
        </w:rPr>
        <w:t xml:space="preserve">python </w:t>
      </w:r>
      <w:r>
        <w:rPr>
          <w:rFonts w:hint="eastAsia"/>
          <w:lang w:eastAsia="zh-CN"/>
        </w:rPr>
        <w:t>Nokov</w:t>
      </w:r>
      <w:r>
        <w:rPr>
          <w:rFonts w:hint="eastAsia"/>
        </w:rPr>
        <w:t>_SDK_Client.py -s 10.1.1.198</w:t>
      </w:r>
    </w:p>
    <w:p>
      <w:pPr>
        <w:numPr>
          <w:ilvl w:val="0"/>
          <w:numId w:val="2"/>
        </w:numPr>
        <w:spacing w:line="240" w:lineRule="auto"/>
        <w:ind w:left="840"/>
      </w:pPr>
      <w:r>
        <w:rPr>
          <w:rFonts w:hint="eastAsia"/>
        </w:rPr>
        <w:t>使用Python解释器，键入相关python命令，参见Python包安装路径下的</w:t>
      </w:r>
    </w:p>
    <w:p>
      <w:pPr>
        <w:spacing w:line="240" w:lineRule="auto"/>
        <w:ind w:left="840"/>
      </w:pPr>
      <w:r>
        <w:t>nokovsdk</w:t>
      </w:r>
      <w:r>
        <w:rPr>
          <w:rFonts w:hint="eastAsia"/>
        </w:rPr>
        <w:t>.py 中的函数定义与注释，例如C:\Users\Administrator\.pyenv\pyenv-win\versions\3.9.6\Lib\site-packages\</w:t>
      </w:r>
      <w:r>
        <w:t>nokov</w:t>
      </w:r>
      <w:r>
        <w:rPr>
          <w:rFonts w:hint="eastAsia"/>
        </w:rPr>
        <w:t>\</w:t>
      </w:r>
      <w:r>
        <w:t>nokovsdk</w:t>
      </w:r>
      <w:r>
        <w:rPr>
          <w:rFonts w:hint="eastAsia"/>
        </w:rPr>
        <w:t>.py，也可参照</w:t>
      </w:r>
      <w:r>
        <w:rPr>
          <w:rFonts w:hint="eastAsia"/>
          <w:lang w:eastAsia="zh-CN"/>
        </w:rPr>
        <w:t>Nokov</w:t>
      </w:r>
      <w:r>
        <w:rPr>
          <w:rFonts w:hint="eastAsia"/>
        </w:rPr>
        <w:t>_SDK_Client.py脚本</w:t>
      </w:r>
    </w:p>
    <w:p>
      <w:pPr>
        <w:spacing w:line="240" w:lineRule="auto"/>
      </w:pPr>
    </w:p>
    <w:p>
      <w:pPr>
        <w:spacing w:line="240" w:lineRule="auto"/>
      </w:pPr>
      <w:r>
        <w:rPr>
          <w:rFonts w:hint="eastAsia"/>
        </w:rPr>
        <w:t>三</w:t>
      </w:r>
      <w:r>
        <w:t>、操作流程（SDK数据接收验证）</w:t>
      </w:r>
    </w:p>
    <w:p>
      <w:pPr>
        <w:spacing w:line="240" w:lineRule="auto"/>
      </w:pPr>
      <w:r>
        <w:t>（1）、设置电脑IP为10.1.1.198，子网掩码为255.255.255.0。关闭防火墙和网络拦截软件。</w:t>
      </w:r>
    </w:p>
    <w:p>
      <w:pPr>
        <w:spacing w:line="240" w:lineRule="auto"/>
      </w:pPr>
      <w:r>
        <w:t>（2）、以管理员的方式运行NOKOV动捕软件。</w:t>
      </w:r>
    </w:p>
    <w:p>
      <w:pPr>
        <w:spacing w:line="240" w:lineRule="auto"/>
      </w:pPr>
      <w:r>
        <w:t>（3）、勾选菜单栏=》工具=》设置=》SDK Enabled。</w:t>
      </w:r>
    </w:p>
    <w:p>
      <w:pPr>
        <w:spacing w:line="240" w:lineRule="auto"/>
      </w:pPr>
      <w:r>
        <w:t>（4）、设置菜单栏=》工具=》设置=》NIC Address为“10.1.1.198”。</w:t>
      </w:r>
    </w:p>
    <w:p>
      <w:pPr>
        <w:spacing w:line="240" w:lineRule="auto"/>
      </w:pPr>
      <w:r>
        <w:t>（5）、实时模式下，点击运行；</w:t>
      </w:r>
    </w:p>
    <w:p>
      <w:pPr>
        <w:spacing w:line="240" w:lineRule="auto"/>
      </w:pPr>
      <w:r>
        <w:tab/>
      </w:r>
      <w:r>
        <w:t>或者，后处理模式下，播放数据。</w:t>
      </w:r>
    </w:p>
    <w:p>
      <w:pPr>
        <w:spacing w:line="240" w:lineRule="auto"/>
      </w:pPr>
      <w:r>
        <w:t>（6）、根据说明配置好Python运行环境后，双击运行</w:t>
      </w:r>
      <w:r>
        <w:rPr>
          <w:rFonts w:hint="eastAsia"/>
          <w:lang w:eastAsia="zh-CN"/>
        </w:rPr>
        <w:t>Nokov</w:t>
      </w:r>
      <w:r>
        <w:t>_SDK_Client.py脚本，即可接收到SDK数据。</w:t>
      </w:r>
      <w:bookmarkStart w:id="0" w:name="_GoBack"/>
      <w:bookmarkEnd w:id="0"/>
    </w:p>
    <w:p>
      <w:pPr>
        <w:spacing w:line="240" w:lineRule="auto"/>
      </w:pPr>
      <w:r>
        <w:t>注意：在后处理模式下，需要先关闭客户端接收程序，才能切换动捕数据。</w:t>
      </w:r>
    </w:p>
    <w:p>
      <w:pPr>
        <w:spacing w:line="240" w:lineRule="auto"/>
      </w:pPr>
    </w:p>
    <w:p>
      <w:pPr>
        <w:spacing w:line="240" w:lineRule="auto"/>
      </w:pPr>
      <w:r>
        <w:t>三、数据说明</w:t>
      </w:r>
    </w:p>
    <w:p>
      <w:pPr>
        <w:spacing w:line="240" w:lineRule="auto"/>
      </w:pPr>
      <w:r>
        <w:t>（1）、坐标系为右手坐标系</w:t>
      </w:r>
    </w:p>
    <w:p>
      <w:pPr>
        <w:spacing w:line="240" w:lineRule="auto"/>
      </w:pPr>
      <w:r>
        <w:t>（2）、对于Markerset中已经定义的Marker，由于软件操作问题、Marker遮挡等原因，造成丢点或识别不到的情况，X、Y、Z坐标值会填充为9999999.000000</w:t>
      </w:r>
    </w:p>
    <w:p>
      <w:pPr>
        <w:spacing w:line="240" w:lineRule="auto"/>
      </w:pPr>
      <w:r>
        <w:t>（3）、Skeleton Builder方式建立的骨骼，在骨骼运动过程中，Rx、Ry、Rz可能超过360度。例如：旋转两圈，对应旋转角度为720度</w:t>
      </w:r>
    </w:p>
    <w:p>
      <w:pPr>
        <w:spacing w:line="240" w:lineRule="auto"/>
      </w:pPr>
      <w:r>
        <w:t>（4）、欧拉角旋转顺序，见Markerset Properties =》Rotation Order，默认旋转顺序为ZYX</w:t>
      </w:r>
    </w:p>
    <w:p>
      <w:pPr>
        <w:spacing w:line="240" w:lineRule="auto"/>
      </w:pPr>
      <w:r>
        <w:t>（5）、骨骼轴朝向，见Markerset Properties =》 Bone Axis，默认骨骼轴朝向Y轴正方向</w:t>
      </w:r>
    </w:p>
    <w:p>
      <w:pPr>
        <w:spacing w:line="240" w:lineRule="auto"/>
      </w:pPr>
      <w:r>
        <w:t>（6）、骨骼六个自由度信息，为骨骼相对于父段骨骼的平移和旋转。创建Markerset时，定义的骨骼默认相对于大地坐标系</w:t>
      </w:r>
    </w:p>
    <w:sectPr>
      <w:head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5292725</wp:posOffset>
          </wp:positionH>
          <wp:positionV relativeFrom="paragraph">
            <wp:posOffset>22225</wp:posOffset>
          </wp:positionV>
          <wp:extent cx="971550" cy="309245"/>
          <wp:effectExtent l="0" t="0" r="3810" b="1079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1550" cy="309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BC8E90"/>
    <w:multiLevelType w:val="singleLevel"/>
    <w:tmpl w:val="B2BC8E90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5B35FA2"/>
    <w:multiLevelType w:val="multilevel"/>
    <w:tmpl w:val="05B35FA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attachedTemplate r:id="rId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3Yzk3MzJhYTM1MWJjODFjYjMxZmFiODE3NGIwM2MifQ=="/>
  </w:docVars>
  <w:rsids>
    <w:rsidRoot w:val="141D2B57"/>
    <w:rsid w:val="003F4A06"/>
    <w:rsid w:val="007330C3"/>
    <w:rsid w:val="00C70F4F"/>
    <w:rsid w:val="015B297C"/>
    <w:rsid w:val="020B5CBF"/>
    <w:rsid w:val="026A4C8E"/>
    <w:rsid w:val="02D914FB"/>
    <w:rsid w:val="03584470"/>
    <w:rsid w:val="03E0330D"/>
    <w:rsid w:val="047D67EE"/>
    <w:rsid w:val="04DA78B0"/>
    <w:rsid w:val="053652A5"/>
    <w:rsid w:val="05665188"/>
    <w:rsid w:val="05F36E2E"/>
    <w:rsid w:val="060B5F59"/>
    <w:rsid w:val="063C1BFB"/>
    <w:rsid w:val="065559AD"/>
    <w:rsid w:val="07201CA4"/>
    <w:rsid w:val="07A801A5"/>
    <w:rsid w:val="087172A7"/>
    <w:rsid w:val="09741B1A"/>
    <w:rsid w:val="0A0B2B43"/>
    <w:rsid w:val="0B1F66C0"/>
    <w:rsid w:val="0B51645D"/>
    <w:rsid w:val="0B8C2CFB"/>
    <w:rsid w:val="0BCC0ADF"/>
    <w:rsid w:val="0BDB5CE1"/>
    <w:rsid w:val="0C0E72E7"/>
    <w:rsid w:val="0C526848"/>
    <w:rsid w:val="0CC67A9A"/>
    <w:rsid w:val="0CDE5D9B"/>
    <w:rsid w:val="0CDF48D1"/>
    <w:rsid w:val="0CF27AAA"/>
    <w:rsid w:val="0D2D6BDD"/>
    <w:rsid w:val="0D8047C8"/>
    <w:rsid w:val="0F2C0B26"/>
    <w:rsid w:val="10D242CA"/>
    <w:rsid w:val="10D81004"/>
    <w:rsid w:val="1173286D"/>
    <w:rsid w:val="11D91646"/>
    <w:rsid w:val="13D270CA"/>
    <w:rsid w:val="13DF7145"/>
    <w:rsid w:val="141D2B57"/>
    <w:rsid w:val="14AD4F28"/>
    <w:rsid w:val="14C11174"/>
    <w:rsid w:val="151805F3"/>
    <w:rsid w:val="15266AC8"/>
    <w:rsid w:val="15F50921"/>
    <w:rsid w:val="16BD135E"/>
    <w:rsid w:val="172C3033"/>
    <w:rsid w:val="1768739D"/>
    <w:rsid w:val="1A077362"/>
    <w:rsid w:val="1A8F25DD"/>
    <w:rsid w:val="1AE736C3"/>
    <w:rsid w:val="1BB80D83"/>
    <w:rsid w:val="1CB103A3"/>
    <w:rsid w:val="1CB44A4E"/>
    <w:rsid w:val="1D5B5B6D"/>
    <w:rsid w:val="1D8A0809"/>
    <w:rsid w:val="1D905310"/>
    <w:rsid w:val="1E523C41"/>
    <w:rsid w:val="1F1E457B"/>
    <w:rsid w:val="20C0665C"/>
    <w:rsid w:val="21CE4B0F"/>
    <w:rsid w:val="21D0041A"/>
    <w:rsid w:val="22A35E58"/>
    <w:rsid w:val="22B27C32"/>
    <w:rsid w:val="23BE2C24"/>
    <w:rsid w:val="24133B4D"/>
    <w:rsid w:val="24856245"/>
    <w:rsid w:val="24A36C57"/>
    <w:rsid w:val="24C105C1"/>
    <w:rsid w:val="24E10725"/>
    <w:rsid w:val="24E6183C"/>
    <w:rsid w:val="2573523C"/>
    <w:rsid w:val="25E10A90"/>
    <w:rsid w:val="26EC5EDE"/>
    <w:rsid w:val="26FE302F"/>
    <w:rsid w:val="27102619"/>
    <w:rsid w:val="27E22F66"/>
    <w:rsid w:val="28181DED"/>
    <w:rsid w:val="288B6416"/>
    <w:rsid w:val="28A466CB"/>
    <w:rsid w:val="28DC6D89"/>
    <w:rsid w:val="292855A0"/>
    <w:rsid w:val="2A255517"/>
    <w:rsid w:val="2A8115B5"/>
    <w:rsid w:val="2AA46DAC"/>
    <w:rsid w:val="2BD91725"/>
    <w:rsid w:val="2C251D94"/>
    <w:rsid w:val="2CB13219"/>
    <w:rsid w:val="2CE2401B"/>
    <w:rsid w:val="2D413160"/>
    <w:rsid w:val="2E533F11"/>
    <w:rsid w:val="308C195A"/>
    <w:rsid w:val="30E72A27"/>
    <w:rsid w:val="31221F4E"/>
    <w:rsid w:val="31C900A0"/>
    <w:rsid w:val="31EE06A6"/>
    <w:rsid w:val="326A14C6"/>
    <w:rsid w:val="32AC0031"/>
    <w:rsid w:val="32D75E1A"/>
    <w:rsid w:val="33BF7DC1"/>
    <w:rsid w:val="33F4095D"/>
    <w:rsid w:val="342E0DD2"/>
    <w:rsid w:val="348345DC"/>
    <w:rsid w:val="35347E8D"/>
    <w:rsid w:val="359427E9"/>
    <w:rsid w:val="36B8597F"/>
    <w:rsid w:val="36CF06FE"/>
    <w:rsid w:val="37092494"/>
    <w:rsid w:val="377043AB"/>
    <w:rsid w:val="37D10873"/>
    <w:rsid w:val="37D81D19"/>
    <w:rsid w:val="37E22DB7"/>
    <w:rsid w:val="388738D8"/>
    <w:rsid w:val="38EF39C6"/>
    <w:rsid w:val="39262C5A"/>
    <w:rsid w:val="3A3D28A5"/>
    <w:rsid w:val="3A8A042D"/>
    <w:rsid w:val="3AD6248D"/>
    <w:rsid w:val="3B0D5806"/>
    <w:rsid w:val="3B516E9D"/>
    <w:rsid w:val="3CA25209"/>
    <w:rsid w:val="3E193FCF"/>
    <w:rsid w:val="3E5F1B2D"/>
    <w:rsid w:val="3EA14D59"/>
    <w:rsid w:val="3F0546FE"/>
    <w:rsid w:val="3F266419"/>
    <w:rsid w:val="41B022F6"/>
    <w:rsid w:val="41F427D7"/>
    <w:rsid w:val="41FE3F03"/>
    <w:rsid w:val="42251BB7"/>
    <w:rsid w:val="42273C29"/>
    <w:rsid w:val="42D61BAC"/>
    <w:rsid w:val="44127570"/>
    <w:rsid w:val="44633567"/>
    <w:rsid w:val="44D43A8B"/>
    <w:rsid w:val="44D5636D"/>
    <w:rsid w:val="45056DB6"/>
    <w:rsid w:val="45721296"/>
    <w:rsid w:val="457734BA"/>
    <w:rsid w:val="45BC1924"/>
    <w:rsid w:val="45CB2CDB"/>
    <w:rsid w:val="45DC6A32"/>
    <w:rsid w:val="47D27C15"/>
    <w:rsid w:val="49886075"/>
    <w:rsid w:val="4996637D"/>
    <w:rsid w:val="49ED5B78"/>
    <w:rsid w:val="4B785B83"/>
    <w:rsid w:val="4B8C2DB0"/>
    <w:rsid w:val="4CD70DB2"/>
    <w:rsid w:val="4CD71B94"/>
    <w:rsid w:val="4D196767"/>
    <w:rsid w:val="4DFA69B6"/>
    <w:rsid w:val="4F1F6987"/>
    <w:rsid w:val="506B12DD"/>
    <w:rsid w:val="52D43C5C"/>
    <w:rsid w:val="52FD3F6E"/>
    <w:rsid w:val="53905F58"/>
    <w:rsid w:val="5422175F"/>
    <w:rsid w:val="55097CDF"/>
    <w:rsid w:val="55AC2332"/>
    <w:rsid w:val="560E23FA"/>
    <w:rsid w:val="56D4303F"/>
    <w:rsid w:val="570D0D77"/>
    <w:rsid w:val="57541374"/>
    <w:rsid w:val="577401F1"/>
    <w:rsid w:val="5819311F"/>
    <w:rsid w:val="587E6D8A"/>
    <w:rsid w:val="58BF1FFC"/>
    <w:rsid w:val="58D02647"/>
    <w:rsid w:val="59065975"/>
    <w:rsid w:val="5A765E7E"/>
    <w:rsid w:val="5AD22C79"/>
    <w:rsid w:val="5B8D5511"/>
    <w:rsid w:val="5C9E2775"/>
    <w:rsid w:val="5CB214AA"/>
    <w:rsid w:val="5F131D86"/>
    <w:rsid w:val="600821EB"/>
    <w:rsid w:val="60CC1A34"/>
    <w:rsid w:val="611A7ECD"/>
    <w:rsid w:val="61313DED"/>
    <w:rsid w:val="61B20D70"/>
    <w:rsid w:val="623C6A80"/>
    <w:rsid w:val="628E3979"/>
    <w:rsid w:val="63190F42"/>
    <w:rsid w:val="63BD6C07"/>
    <w:rsid w:val="64063E15"/>
    <w:rsid w:val="643C5577"/>
    <w:rsid w:val="64594183"/>
    <w:rsid w:val="64820055"/>
    <w:rsid w:val="64F25DE5"/>
    <w:rsid w:val="653D1599"/>
    <w:rsid w:val="662C4C18"/>
    <w:rsid w:val="66494DA0"/>
    <w:rsid w:val="665972C0"/>
    <w:rsid w:val="66A46B11"/>
    <w:rsid w:val="66C30C1E"/>
    <w:rsid w:val="66EE5A5B"/>
    <w:rsid w:val="66F2142B"/>
    <w:rsid w:val="675A3114"/>
    <w:rsid w:val="67925C74"/>
    <w:rsid w:val="684D4239"/>
    <w:rsid w:val="69203FB8"/>
    <w:rsid w:val="692A0FE9"/>
    <w:rsid w:val="69BB7C65"/>
    <w:rsid w:val="6A4D1F44"/>
    <w:rsid w:val="6AC01D23"/>
    <w:rsid w:val="6B156642"/>
    <w:rsid w:val="6C6149D5"/>
    <w:rsid w:val="6C9B00A3"/>
    <w:rsid w:val="6CE136F9"/>
    <w:rsid w:val="6D0A7E0C"/>
    <w:rsid w:val="6D8C11E7"/>
    <w:rsid w:val="6E4D11DF"/>
    <w:rsid w:val="6E9B3B6F"/>
    <w:rsid w:val="6EDB7DEE"/>
    <w:rsid w:val="6F7B0A2B"/>
    <w:rsid w:val="710D742B"/>
    <w:rsid w:val="71D6588A"/>
    <w:rsid w:val="728B367A"/>
    <w:rsid w:val="72A1468A"/>
    <w:rsid w:val="730132BA"/>
    <w:rsid w:val="73C6129C"/>
    <w:rsid w:val="7418431D"/>
    <w:rsid w:val="746F30AB"/>
    <w:rsid w:val="74B046AC"/>
    <w:rsid w:val="75824E6D"/>
    <w:rsid w:val="76E250E8"/>
    <w:rsid w:val="776E516F"/>
    <w:rsid w:val="77E47F1B"/>
    <w:rsid w:val="78057B26"/>
    <w:rsid w:val="785D7B32"/>
    <w:rsid w:val="7C0D3AA1"/>
    <w:rsid w:val="7C4E65A6"/>
    <w:rsid w:val="7D0D01E6"/>
    <w:rsid w:val="7D5335FA"/>
    <w:rsid w:val="7D573DDB"/>
    <w:rsid w:val="7D7669BC"/>
    <w:rsid w:val="7E20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spacing w:line="360" w:lineRule="exact"/>
      <w:jc w:val="both"/>
    </w:pPr>
    <w:rPr>
      <w:rFonts w:ascii="微软雅黑" w:hAnsi="微软雅黑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after="50" w:afterLines="50" w:line="480" w:lineRule="exact"/>
      <w:outlineLvl w:val="0"/>
    </w:pPr>
    <w:rPr>
      <w:b/>
      <w:kern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outlineLvl w:val="2"/>
    </w:pPr>
    <w:rPr>
      <w:b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ee\Desktop\&#27169;&#26495;w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模板w.wpt</Template>
  <Pages>1</Pages>
  <Words>200</Words>
  <Characters>1144</Characters>
  <Lines>9</Lines>
  <Paragraphs>2</Paragraphs>
  <TotalTime>7</TotalTime>
  <ScaleCrop>false</ScaleCrop>
  <LinksUpToDate>false</LinksUpToDate>
  <CharactersWithSpaces>1342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2020-09-28T06:52:00Z</dcterms:created>
  <dc:creator>mushiyyy</dc:creator>
  <cp:lastModifiedBy>WPS_1665476940</cp:lastModifiedBy>
  <dcterms:modified xsi:type="dcterms:W3CDTF">2023-10-20T08:54:32Z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D545867BA3D94D42AD1A45C8AF6A1405</vt:lpwstr>
  </property>
</Properties>
</file>